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EE7854C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49480B">
        <w:rPr>
          <w:b/>
          <w:sz w:val="44"/>
        </w:rPr>
        <w:t>6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2F1823D" w14:textId="77777777" w:rsidR="0049480B" w:rsidRDefault="0049480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261E1888" w14:textId="328A3AD0" w:rsidR="0049480B" w:rsidRPr="0033411F" w:rsidRDefault="0049480B" w:rsidP="0049480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1</w:t>
      </w:r>
      <w:r w:rsidRPr="0033411F">
        <w:rPr>
          <w:b/>
          <w:sz w:val="32"/>
        </w:rPr>
        <w:t>:</w:t>
      </w:r>
    </w:p>
    <w:p w14:paraId="6B9FDFFD" w14:textId="66747F83" w:rsidR="0049480B" w:rsidRPr="009F168B" w:rsidRDefault="0049480B" w:rsidP="0049480B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5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Умножить два многочлена заданной степени, если коэффициенты многочленов хранятся в различных списках.</w:t>
      </w:r>
    </w:p>
    <w:p w14:paraId="6F50BE83" w14:textId="0DD0D957" w:rsidR="0049480B" w:rsidRDefault="0049480B" w:rsidP="0049480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1E4CA6AC" w14:textId="4960B71D" w:rsidR="0049480B" w:rsidRDefault="0049480B" w:rsidP="0049480B">
      <w:pPr>
        <w:pStyle w:val="20144"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E5D9E9E" wp14:editId="5DCABE61">
            <wp:extent cx="6480175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7A76" w14:textId="40D376BC" w:rsidR="0049480B" w:rsidRDefault="0049480B" w:rsidP="0049480B">
      <w:pPr>
        <w:pStyle w:val="20144"/>
        <w:ind w:firstLine="0"/>
      </w:pPr>
      <w:r>
        <w:rPr>
          <w:noProof/>
          <w:lang w:eastAsia="ru-RU"/>
        </w:rPr>
        <w:drawing>
          <wp:inline distT="0" distB="0" distL="0" distR="0" wp14:anchorId="0B7EEDF4" wp14:editId="52E4D99C">
            <wp:extent cx="6480175" cy="1394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51B" w14:textId="77777777" w:rsidR="0049480B" w:rsidRDefault="0049480B" w:rsidP="0049480B">
      <w:pPr>
        <w:pStyle w:val="20144"/>
      </w:pPr>
      <w:r>
        <w:t>Проверка правильности работы:</w:t>
      </w:r>
    </w:p>
    <w:p w14:paraId="09452E35" w14:textId="3CF33606" w:rsidR="0049480B" w:rsidRDefault="0049480B" w:rsidP="0049480B">
      <w:pPr>
        <w:pStyle w:val="20144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5CDF8F" wp14:editId="50183157">
            <wp:extent cx="3131820" cy="1857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5557" cy="18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2BC1F8" wp14:editId="3E6A2841">
            <wp:extent cx="3093720" cy="184263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567" cy="18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5F5" w14:textId="27E27612" w:rsidR="0049480B" w:rsidRDefault="0049480B" w:rsidP="0049480B">
      <w:pPr>
        <w:pStyle w:val="20144"/>
        <w:spacing w:after="240"/>
        <w:rPr>
          <w:noProof/>
          <w:lang w:eastAsia="ru-RU"/>
        </w:rPr>
      </w:pPr>
      <w:r w:rsidRPr="0049480B">
        <w:rPr>
          <w:b/>
          <w:noProof/>
          <w:lang w:eastAsia="ru-RU"/>
        </w:rPr>
        <w:lastRenderedPageBreak/>
        <w:t>Вывод:</w:t>
      </w:r>
      <w:r>
        <w:rPr>
          <w:noProof/>
          <w:lang w:eastAsia="ru-RU"/>
        </w:rPr>
        <w:t xml:space="preserve"> Программа выполняет умножение двух многочленов, пользователь вводит коэфициенты от старшей степери к младшей, программа сохраняет в массиве коэфициенты в обратном порядке. Результат выводится в обратном порядке, что указано перед ним. Программа работает корректно.</w:t>
      </w:r>
    </w:p>
    <w:p w14:paraId="37928601" w14:textId="77777777" w:rsidR="0049480B" w:rsidRPr="0033411F" w:rsidRDefault="0049480B" w:rsidP="0049480B">
      <w:pPr>
        <w:pStyle w:val="20144"/>
        <w:rPr>
          <w:b/>
          <w:sz w:val="32"/>
        </w:rPr>
      </w:pPr>
      <w:r>
        <w:rPr>
          <w:b/>
          <w:sz w:val="32"/>
        </w:rPr>
        <w:t>Задание 2</w:t>
      </w:r>
      <w:r w:rsidRPr="0033411F">
        <w:rPr>
          <w:b/>
          <w:sz w:val="32"/>
        </w:rPr>
        <w:t>:</w:t>
      </w:r>
    </w:p>
    <w:p w14:paraId="0B2BB8B2" w14:textId="12409735" w:rsidR="0049480B" w:rsidRPr="009F168B" w:rsidRDefault="0049480B" w:rsidP="0049480B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6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На плоскости задано N точек. Вывести в файл описания всех прямых, которые проходят более чем через одну точку из заданных. Для каждой прямой указать, через сколько точек она проходит. Использовать класс </w:t>
      </w:r>
      <w:proofErr w:type="spellStart"/>
      <w:r>
        <w:rPr>
          <w:color w:val="000000"/>
          <w:sz w:val="27"/>
          <w:szCs w:val="27"/>
        </w:rPr>
        <w:t>HashMap</w:t>
      </w:r>
      <w:proofErr w:type="spellEnd"/>
      <w:r>
        <w:rPr>
          <w:color w:val="000000"/>
          <w:sz w:val="27"/>
          <w:szCs w:val="27"/>
        </w:rPr>
        <w:t>.</w:t>
      </w:r>
    </w:p>
    <w:p w14:paraId="27594075" w14:textId="77777777" w:rsidR="0049480B" w:rsidRDefault="0049480B" w:rsidP="0049480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54435EA3" w14:textId="1C81F3BF" w:rsidR="0049480B" w:rsidRDefault="0049480B" w:rsidP="0049480B">
      <w:pPr>
        <w:pStyle w:val="20144"/>
        <w:spacing w:line="240" w:lineRule="auto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70A57A" wp14:editId="6FAC3D64">
            <wp:extent cx="6480175" cy="44754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14F9" w14:textId="3C86E280" w:rsidR="0049480B" w:rsidRDefault="0049480B" w:rsidP="0049480B">
      <w:pPr>
        <w:pStyle w:val="20144"/>
        <w:spacing w:after="240"/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AC142E" wp14:editId="554E57FC">
            <wp:extent cx="6480175" cy="1260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7A99" w14:textId="77777777" w:rsidR="0049480B" w:rsidRDefault="0049480B" w:rsidP="0049480B">
      <w:pPr>
        <w:pStyle w:val="20144"/>
        <w:spacing w:after="240"/>
        <w:rPr>
          <w:noProof/>
          <w:lang w:eastAsia="ru-RU"/>
        </w:rPr>
      </w:pPr>
    </w:p>
    <w:p w14:paraId="40ABA88E" w14:textId="5CCEE5BA" w:rsidR="0049480B" w:rsidRDefault="0049480B" w:rsidP="0049480B">
      <w:pPr>
        <w:pStyle w:val="20144"/>
        <w:spacing w:after="240"/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4FEDC9" wp14:editId="14CE88C5">
            <wp:extent cx="6480175" cy="3756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1A2E" w14:textId="77777777" w:rsidR="0049480B" w:rsidRDefault="0049480B" w:rsidP="0049480B">
      <w:pPr>
        <w:pStyle w:val="20144"/>
      </w:pPr>
      <w:r>
        <w:t>Проверка правильности работы:</w:t>
      </w:r>
    </w:p>
    <w:p w14:paraId="5261AAC8" w14:textId="52DC26DA" w:rsidR="0049480B" w:rsidRDefault="0049480B" w:rsidP="00A45ECD">
      <w:pPr>
        <w:pStyle w:val="20144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CB4C97" wp14:editId="2C461D11">
            <wp:extent cx="5629275" cy="113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D159" w14:textId="3895BA72" w:rsidR="0049480B" w:rsidRDefault="0049480B" w:rsidP="00A45ECD">
      <w:pPr>
        <w:pStyle w:val="20144"/>
        <w:spacing w:after="240"/>
        <w:rPr>
          <w:noProof/>
          <w:lang w:eastAsia="ru-RU"/>
        </w:rPr>
      </w:pPr>
      <w:r>
        <w:rPr>
          <w:noProof/>
          <w:lang w:eastAsia="ru-RU"/>
        </w:rPr>
        <w:t xml:space="preserve">Вывод представлен в следующем виде: уравнение прямой </w:t>
      </w:r>
      <w:r w:rsidRPr="0049480B">
        <w:rPr>
          <w:noProof/>
          <w:lang w:eastAsia="ru-RU"/>
        </w:rPr>
        <w:t xml:space="preserve">| </w:t>
      </w:r>
      <w:r w:rsidR="00A45ECD">
        <w:rPr>
          <w:noProof/>
          <w:lang w:eastAsia="ru-RU"/>
        </w:rPr>
        <w:t>пары координат на этой прямой.</w:t>
      </w:r>
    </w:p>
    <w:p w14:paraId="3FADDF1A" w14:textId="57D2860E" w:rsidR="00A45ECD" w:rsidRPr="00A45ECD" w:rsidRDefault="00A45ECD" w:rsidP="00A45ECD">
      <w:pPr>
        <w:pStyle w:val="20144"/>
        <w:spacing w:after="240"/>
        <w:rPr>
          <w:noProof/>
          <w:lang w:eastAsia="ru-RU"/>
        </w:rPr>
      </w:pPr>
      <w:r w:rsidRPr="00A45ECD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Программа использует </w:t>
      </w:r>
      <w:r>
        <w:rPr>
          <w:noProof/>
          <w:lang w:val="en-US" w:eastAsia="ru-RU"/>
        </w:rPr>
        <w:t>HashMap</w:t>
      </w:r>
      <w:r w:rsidRPr="00A45ECD">
        <w:rPr>
          <w:noProof/>
          <w:lang w:eastAsia="ru-RU"/>
        </w:rPr>
        <w:t xml:space="preserve"> </w:t>
      </w:r>
      <w:r>
        <w:rPr>
          <w:noProof/>
          <w:lang w:eastAsia="ru-RU"/>
        </w:rPr>
        <w:t>для хранения точек прямой. Ключ – уравнение, значение – пара координат в формате строки. Программа работает корректно.</w:t>
      </w:r>
      <w:bookmarkStart w:id="0" w:name="_GoBack"/>
      <w:bookmarkEnd w:id="0"/>
    </w:p>
    <w:p w14:paraId="772E39A0" w14:textId="24000A79" w:rsidR="008130F8" w:rsidRPr="00727D41" w:rsidRDefault="008130F8" w:rsidP="00C56F4B">
      <w:pPr>
        <w:pStyle w:val="2014f5"/>
        <w:outlineLvl w:val="0"/>
      </w:pPr>
    </w:p>
    <w:sectPr w:rsidR="008130F8" w:rsidRPr="00727D41" w:rsidSect="008130F8">
      <w:footerReference w:type="even" r:id="rId17"/>
      <w:footerReference w:type="default" r:id="rId18"/>
      <w:headerReference w:type="first" r:id="rId19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64F8D" w14:textId="77777777" w:rsidR="00397BD3" w:rsidRDefault="00397BD3">
      <w:r>
        <w:separator/>
      </w:r>
    </w:p>
  </w:endnote>
  <w:endnote w:type="continuationSeparator" w:id="0">
    <w:p w14:paraId="1DBADDA8" w14:textId="77777777" w:rsidR="00397BD3" w:rsidRDefault="0039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A45ECD">
      <w:rPr>
        <w:rStyle w:val="a8"/>
        <w:noProof/>
        <w:sz w:val="24"/>
        <w:szCs w:val="26"/>
      </w:rPr>
      <w:t>4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09D03" w14:textId="77777777" w:rsidR="00397BD3" w:rsidRDefault="00397BD3">
      <w:r>
        <w:separator/>
      </w:r>
    </w:p>
  </w:footnote>
  <w:footnote w:type="continuationSeparator" w:id="0">
    <w:p w14:paraId="729137C5" w14:textId="77777777" w:rsidR="00397BD3" w:rsidRDefault="00397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97BD3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480B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5ECD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A201-DEDB-4082-90CC-80A3079D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21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4</cp:revision>
  <cp:lastPrinted>2019-12-25T09:19:00Z</cp:lastPrinted>
  <dcterms:created xsi:type="dcterms:W3CDTF">2020-05-07T11:40:00Z</dcterms:created>
  <dcterms:modified xsi:type="dcterms:W3CDTF">2020-05-22T22:12:00Z</dcterms:modified>
</cp:coreProperties>
</file>