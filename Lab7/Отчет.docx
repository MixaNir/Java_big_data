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45727BC6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786EF9">
        <w:rPr>
          <w:b/>
          <w:sz w:val="44"/>
        </w:rPr>
        <w:t>7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5403396A" w14:textId="77777777" w:rsidR="00786EF9" w:rsidRDefault="00786EF9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2810551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>
        <w:rPr>
          <w:b/>
        </w:rPr>
        <w:t>Прокопенко М. О.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7654C34C" w14:textId="77777777" w:rsidR="00786EF9" w:rsidRPr="0033411F" w:rsidRDefault="00786EF9" w:rsidP="00786EF9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2CD530EC" w14:textId="449A9829" w:rsidR="00786EF9" w:rsidRPr="0033411F" w:rsidRDefault="00786EF9" w:rsidP="00786EF9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10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тексте после k-</w:t>
      </w:r>
      <w:proofErr w:type="spellStart"/>
      <w:r>
        <w:rPr>
          <w:color w:val="000000"/>
          <w:sz w:val="27"/>
          <w:szCs w:val="27"/>
        </w:rPr>
        <w:t>го</w:t>
      </w:r>
      <w:proofErr w:type="spellEnd"/>
      <w:r>
        <w:rPr>
          <w:color w:val="000000"/>
          <w:sz w:val="27"/>
          <w:szCs w:val="27"/>
        </w:rPr>
        <w:t xml:space="preserve"> символа вставить заданную подстроку.</w:t>
      </w:r>
    </w:p>
    <w:p w14:paraId="0A8F907E" w14:textId="79CC27D2" w:rsidR="00786EF9" w:rsidRDefault="00786EF9" w:rsidP="00786EF9">
      <w:pPr>
        <w:pStyle w:val="20144"/>
      </w:pPr>
      <w:r w:rsidRPr="009F168B">
        <w:rPr>
          <w:b/>
        </w:rPr>
        <w:t>Код программы:</w:t>
      </w:r>
    </w:p>
    <w:p w14:paraId="282095B5" w14:textId="38EDF94E" w:rsidR="00786EF9" w:rsidRDefault="00786EF9" w:rsidP="00786EF9">
      <w:pPr>
        <w:pStyle w:val="20144"/>
        <w:ind w:firstLine="0"/>
      </w:pPr>
      <w:r>
        <w:rPr>
          <w:noProof/>
          <w:lang w:eastAsia="ru-RU"/>
        </w:rPr>
        <w:drawing>
          <wp:inline distT="0" distB="0" distL="0" distR="0" wp14:anchorId="1C81EB19" wp14:editId="77DF468B">
            <wp:extent cx="6480175" cy="4209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ED6D" w14:textId="61CD4E5A" w:rsidR="00786EF9" w:rsidRPr="00786EF9" w:rsidRDefault="00786EF9" w:rsidP="00786EF9">
      <w:pPr>
        <w:pStyle w:val="20144"/>
        <w:rPr>
          <w:lang w:val="en-US"/>
        </w:rPr>
      </w:pPr>
      <w:r>
        <w:t>Проверка правильности работы:</w:t>
      </w:r>
    </w:p>
    <w:p w14:paraId="772E39A0" w14:textId="6FB253AE" w:rsidR="008130F8" w:rsidRDefault="00786EF9" w:rsidP="00786EF9">
      <w:pPr>
        <w:pStyle w:val="2014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1ACC84" wp14:editId="5A24D791">
            <wp:extent cx="238125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45D6750B" wp14:editId="4F54FAD7">
            <wp:extent cx="24669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49BE" w14:textId="4DD87353" w:rsidR="00786EF9" w:rsidRDefault="00786EF9" w:rsidP="00786EF9">
      <w:pPr>
        <w:pStyle w:val="20144"/>
        <w:rPr>
          <w:noProof/>
          <w:lang w:eastAsia="ru-RU"/>
        </w:rPr>
      </w:pPr>
      <w:r w:rsidRPr="00786EF9">
        <w:rPr>
          <w:b/>
          <w:noProof/>
          <w:lang w:eastAsia="ru-RU"/>
        </w:rPr>
        <w:t>Вывод:</w:t>
      </w:r>
      <w:r>
        <w:rPr>
          <w:noProof/>
          <w:lang w:eastAsia="ru-RU"/>
        </w:rPr>
        <w:t xml:space="preserve"> Программа выполняет поставленную задачу благодаря встроенному методу «</w:t>
      </w:r>
      <w:r>
        <w:rPr>
          <w:noProof/>
          <w:lang w:val="en-US" w:eastAsia="ru-RU"/>
        </w:rPr>
        <w:t>insert</w:t>
      </w:r>
      <w:r>
        <w:rPr>
          <w:noProof/>
          <w:lang w:eastAsia="ru-RU"/>
        </w:rPr>
        <w:t>»</w:t>
      </w:r>
      <w:r w:rsidRPr="00786EF9">
        <w:rPr>
          <w:noProof/>
          <w:lang w:eastAsia="ru-RU"/>
        </w:rPr>
        <w:t xml:space="preserve"> </w:t>
      </w:r>
      <w:r>
        <w:rPr>
          <w:noProof/>
          <w:lang w:eastAsia="ru-RU"/>
        </w:rPr>
        <w:t>в типе данных «</w:t>
      </w:r>
      <w:r>
        <w:rPr>
          <w:noProof/>
          <w:lang w:val="en-US" w:eastAsia="ru-RU"/>
        </w:rPr>
        <w:t>String</w:t>
      </w:r>
      <w:r>
        <w:rPr>
          <w:noProof/>
          <w:lang w:eastAsia="ru-RU"/>
        </w:rPr>
        <w:t>»</w:t>
      </w:r>
      <w:r w:rsidRPr="00786EF9">
        <w:rPr>
          <w:noProof/>
          <w:lang w:eastAsia="ru-RU"/>
        </w:rPr>
        <w:t xml:space="preserve">. </w:t>
      </w:r>
      <w:r>
        <w:rPr>
          <w:noProof/>
          <w:lang w:eastAsia="ru-RU"/>
        </w:rPr>
        <w:t>Программа работает корректно.</w:t>
      </w:r>
    </w:p>
    <w:p w14:paraId="68E20565" w14:textId="77777777" w:rsidR="00786EF9" w:rsidRDefault="00786EF9" w:rsidP="00786EF9">
      <w:pPr>
        <w:pStyle w:val="20144"/>
        <w:rPr>
          <w:noProof/>
          <w:lang w:eastAsia="ru-RU"/>
        </w:rPr>
      </w:pPr>
    </w:p>
    <w:p w14:paraId="0FF713C5" w14:textId="56643E52" w:rsidR="00786EF9" w:rsidRPr="0033411F" w:rsidRDefault="00786EF9" w:rsidP="00786EF9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14BE181A" w14:textId="5AF89AB1" w:rsidR="00786EF9" w:rsidRPr="0033411F" w:rsidRDefault="00786EF9" w:rsidP="00786EF9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7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тексте найти и напечатать все слова максимальной и все слова минимальной длины.</w:t>
      </w:r>
    </w:p>
    <w:p w14:paraId="5BAF6560" w14:textId="77777777" w:rsidR="00786EF9" w:rsidRDefault="00786EF9" w:rsidP="00786EF9">
      <w:pPr>
        <w:pStyle w:val="20144"/>
      </w:pPr>
      <w:r w:rsidRPr="009F168B">
        <w:rPr>
          <w:b/>
        </w:rPr>
        <w:t>Код программы:</w:t>
      </w:r>
    </w:p>
    <w:p w14:paraId="41F5DB9E" w14:textId="48ACCB4B" w:rsidR="00786EF9" w:rsidRDefault="00786EF9" w:rsidP="00786EF9">
      <w:pPr>
        <w:pStyle w:val="20144"/>
        <w:ind w:firstLine="0"/>
      </w:pPr>
      <w:r>
        <w:rPr>
          <w:noProof/>
          <w:lang w:eastAsia="ru-RU"/>
        </w:rPr>
        <w:drawing>
          <wp:inline distT="0" distB="0" distL="0" distR="0" wp14:anchorId="27FFC5E7" wp14:editId="7D5F38F4">
            <wp:extent cx="6480175" cy="6290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82BC" w14:textId="77777777" w:rsidR="00786EF9" w:rsidRDefault="00786EF9" w:rsidP="00786EF9">
      <w:pPr>
        <w:pStyle w:val="20144"/>
      </w:pPr>
    </w:p>
    <w:p w14:paraId="19B20DF0" w14:textId="77777777" w:rsidR="00786EF9" w:rsidRDefault="00786EF9" w:rsidP="00786EF9">
      <w:pPr>
        <w:pStyle w:val="20144"/>
      </w:pPr>
    </w:p>
    <w:p w14:paraId="5ECD6709" w14:textId="77777777" w:rsidR="00786EF9" w:rsidRDefault="00786EF9" w:rsidP="00786EF9">
      <w:pPr>
        <w:pStyle w:val="20144"/>
      </w:pPr>
    </w:p>
    <w:p w14:paraId="08F69C9D" w14:textId="77777777" w:rsidR="00786EF9" w:rsidRDefault="00786EF9" w:rsidP="00786EF9">
      <w:pPr>
        <w:pStyle w:val="20144"/>
      </w:pPr>
    </w:p>
    <w:p w14:paraId="77E2EC6D" w14:textId="77777777" w:rsidR="00786EF9" w:rsidRDefault="00786EF9" w:rsidP="00786EF9">
      <w:pPr>
        <w:pStyle w:val="20144"/>
      </w:pPr>
    </w:p>
    <w:p w14:paraId="1C1CEFD1" w14:textId="77777777" w:rsidR="00786EF9" w:rsidRDefault="00786EF9" w:rsidP="00786EF9">
      <w:pPr>
        <w:pStyle w:val="20144"/>
      </w:pPr>
      <w:r>
        <w:lastRenderedPageBreak/>
        <w:t>Проверка правильности работы:</w:t>
      </w:r>
    </w:p>
    <w:p w14:paraId="50C95F90" w14:textId="6898BCFA" w:rsidR="00786EF9" w:rsidRDefault="00786EF9" w:rsidP="00786EF9">
      <w:pPr>
        <w:pStyle w:val="2014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6AFF6C" wp14:editId="4AB550A3">
            <wp:extent cx="2700786" cy="1610995"/>
            <wp:effectExtent l="0" t="0" r="444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163" cy="16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C71314" wp14:editId="18F85877">
            <wp:extent cx="2768600" cy="161918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153" cy="163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B59C" w14:textId="2A1B0C7F" w:rsidR="00786EF9" w:rsidRDefault="00786EF9" w:rsidP="00786EF9">
      <w:pPr>
        <w:pStyle w:val="20144"/>
        <w:spacing w:after="240"/>
        <w:jc w:val="left"/>
      </w:pPr>
      <w:r w:rsidRPr="00786EF9">
        <w:rPr>
          <w:b/>
        </w:rPr>
        <w:t>Вывод:</w:t>
      </w:r>
      <w:r>
        <w:t xml:space="preserve"> Программа определяет максимальную и минимальную длину слов в строке, после чего происходит поиск всех слов полученных длин. Программа работает корректно.</w:t>
      </w:r>
    </w:p>
    <w:p w14:paraId="32165800" w14:textId="7CCD2EC5" w:rsidR="00786EF9" w:rsidRPr="0033411F" w:rsidRDefault="00786EF9" w:rsidP="00786EF9">
      <w:pPr>
        <w:pStyle w:val="20144"/>
        <w:rPr>
          <w:b/>
          <w:sz w:val="32"/>
        </w:rPr>
      </w:pPr>
      <w:r>
        <w:rPr>
          <w:b/>
          <w:sz w:val="32"/>
        </w:rPr>
        <w:t>Задание 3</w:t>
      </w:r>
      <w:r w:rsidRPr="0033411F">
        <w:rPr>
          <w:b/>
          <w:sz w:val="32"/>
        </w:rPr>
        <w:t>:</w:t>
      </w:r>
    </w:p>
    <w:p w14:paraId="1E3AC0D5" w14:textId="05FF4CB9" w:rsidR="00786EF9" w:rsidRPr="0033411F" w:rsidRDefault="00786EF9" w:rsidP="00786EF9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3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>Найти такое слово в первом предложении, которого нет ни в одном из остальных предложений.</w:t>
      </w:r>
    </w:p>
    <w:p w14:paraId="4F047422" w14:textId="77777777" w:rsidR="00786EF9" w:rsidRDefault="00786EF9" w:rsidP="00786EF9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2E2F0982" w14:textId="5B7B5DA1" w:rsidR="00786EF9" w:rsidRDefault="00786EF9" w:rsidP="00786EF9">
      <w:pPr>
        <w:pStyle w:val="20144"/>
        <w:ind w:firstLine="0"/>
      </w:pPr>
      <w:r>
        <w:rPr>
          <w:noProof/>
          <w:lang w:eastAsia="ru-RU"/>
        </w:rPr>
        <w:drawing>
          <wp:inline distT="0" distB="0" distL="0" distR="0" wp14:anchorId="26C3CDD2" wp14:editId="1E3359F0">
            <wp:extent cx="6480175" cy="48348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1416" w14:textId="6C09C285" w:rsidR="00786EF9" w:rsidRDefault="00786EF9" w:rsidP="00786EF9">
      <w:pPr>
        <w:pStyle w:val="20144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4D784A8C" wp14:editId="44CAF2E2">
            <wp:extent cx="6480175" cy="21310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B0ED" w14:textId="5295C7AC" w:rsidR="00786EF9" w:rsidRDefault="00786EF9" w:rsidP="00003207">
      <w:pPr>
        <w:pStyle w:val="20144"/>
        <w:jc w:val="left"/>
      </w:pPr>
      <w:r>
        <w:t>Проверка правильности работы:</w:t>
      </w:r>
    </w:p>
    <w:p w14:paraId="76789DE4" w14:textId="5105E64F" w:rsidR="00786EF9" w:rsidRDefault="00786EF9" w:rsidP="00786EF9">
      <w:pPr>
        <w:pStyle w:val="20144"/>
        <w:spacing w:after="240"/>
        <w:jc w:val="left"/>
      </w:pPr>
      <w:r>
        <w:t>Для программы используется файл, в котором содержатся предложения, необходимые для проверки.</w:t>
      </w:r>
    </w:p>
    <w:p w14:paraId="07EBA627" w14:textId="64FA2E69" w:rsidR="00786EF9" w:rsidRDefault="00786EF9" w:rsidP="00786EF9">
      <w:pPr>
        <w:pStyle w:val="20144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7C8B320E" wp14:editId="09F58A54">
            <wp:extent cx="2910840" cy="1305505"/>
            <wp:effectExtent l="0" t="0" r="38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6961" cy="13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ru-RU"/>
        </w:rPr>
        <w:drawing>
          <wp:inline distT="0" distB="0" distL="0" distR="0" wp14:anchorId="77CD3BB2" wp14:editId="785B6C09">
            <wp:extent cx="2979420" cy="9540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2275" cy="9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70B2" w14:textId="154BD821" w:rsidR="00786EF9" w:rsidRDefault="00786EF9" w:rsidP="00786EF9">
      <w:pPr>
        <w:pStyle w:val="20144"/>
        <w:spacing w:after="240"/>
        <w:jc w:val="left"/>
      </w:pPr>
      <w:r w:rsidRPr="00003207">
        <w:rPr>
          <w:b/>
        </w:rPr>
        <w:t>Вывод:</w:t>
      </w:r>
      <w:r>
        <w:t xml:space="preserve"> </w:t>
      </w:r>
      <w:r w:rsidR="00003207">
        <w:t>Программа производит поиск слов, встречающихся только в первом предложении. Для выполнения поставленной задачи, использовались методы работы со строками. Программа работает корректно.</w:t>
      </w:r>
    </w:p>
    <w:p w14:paraId="2C663E65" w14:textId="77777777" w:rsidR="00003207" w:rsidRDefault="00003207" w:rsidP="00003207">
      <w:pPr>
        <w:pStyle w:val="20144"/>
        <w:rPr>
          <w:b/>
          <w:sz w:val="32"/>
        </w:rPr>
      </w:pPr>
    </w:p>
    <w:p w14:paraId="697480BB" w14:textId="77777777" w:rsidR="00003207" w:rsidRDefault="00003207" w:rsidP="00003207">
      <w:pPr>
        <w:pStyle w:val="20144"/>
        <w:rPr>
          <w:b/>
          <w:sz w:val="32"/>
        </w:rPr>
      </w:pPr>
    </w:p>
    <w:p w14:paraId="357B702F" w14:textId="77777777" w:rsidR="00003207" w:rsidRDefault="00003207" w:rsidP="00003207">
      <w:pPr>
        <w:pStyle w:val="20144"/>
        <w:rPr>
          <w:b/>
          <w:sz w:val="32"/>
        </w:rPr>
      </w:pPr>
    </w:p>
    <w:p w14:paraId="5B8B8447" w14:textId="77777777" w:rsidR="00003207" w:rsidRDefault="00003207" w:rsidP="00003207">
      <w:pPr>
        <w:pStyle w:val="20144"/>
        <w:rPr>
          <w:b/>
          <w:sz w:val="32"/>
        </w:rPr>
      </w:pPr>
    </w:p>
    <w:p w14:paraId="125E8365" w14:textId="77777777" w:rsidR="00003207" w:rsidRDefault="00003207" w:rsidP="00003207">
      <w:pPr>
        <w:pStyle w:val="20144"/>
        <w:rPr>
          <w:b/>
          <w:sz w:val="32"/>
        </w:rPr>
      </w:pPr>
    </w:p>
    <w:p w14:paraId="4EE366DF" w14:textId="77777777" w:rsidR="00003207" w:rsidRDefault="00003207" w:rsidP="00003207">
      <w:pPr>
        <w:pStyle w:val="20144"/>
        <w:rPr>
          <w:b/>
          <w:sz w:val="32"/>
        </w:rPr>
      </w:pPr>
    </w:p>
    <w:p w14:paraId="04EE6729" w14:textId="77777777" w:rsidR="00003207" w:rsidRDefault="00003207" w:rsidP="00003207">
      <w:pPr>
        <w:pStyle w:val="20144"/>
        <w:rPr>
          <w:b/>
          <w:sz w:val="32"/>
        </w:rPr>
      </w:pPr>
    </w:p>
    <w:p w14:paraId="321BB19C" w14:textId="77777777" w:rsidR="00003207" w:rsidRDefault="00003207" w:rsidP="00003207">
      <w:pPr>
        <w:pStyle w:val="20144"/>
        <w:rPr>
          <w:b/>
          <w:sz w:val="32"/>
        </w:rPr>
      </w:pPr>
    </w:p>
    <w:p w14:paraId="48F843D2" w14:textId="77777777" w:rsidR="00003207" w:rsidRDefault="00003207" w:rsidP="00003207">
      <w:pPr>
        <w:pStyle w:val="20144"/>
        <w:rPr>
          <w:b/>
          <w:sz w:val="32"/>
        </w:rPr>
      </w:pPr>
    </w:p>
    <w:p w14:paraId="774EA468" w14:textId="77777777" w:rsidR="00003207" w:rsidRDefault="00003207" w:rsidP="00003207">
      <w:pPr>
        <w:pStyle w:val="20144"/>
        <w:rPr>
          <w:b/>
          <w:sz w:val="32"/>
        </w:rPr>
      </w:pPr>
    </w:p>
    <w:p w14:paraId="51B00721" w14:textId="0788FCBB" w:rsidR="00003207" w:rsidRPr="0033411F" w:rsidRDefault="00003207" w:rsidP="00003207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 xml:space="preserve">Задание </w:t>
      </w:r>
      <w:r>
        <w:rPr>
          <w:b/>
          <w:sz w:val="32"/>
        </w:rPr>
        <w:t>4</w:t>
      </w:r>
      <w:r w:rsidRPr="0033411F">
        <w:rPr>
          <w:b/>
          <w:sz w:val="32"/>
        </w:rPr>
        <w:t>:</w:t>
      </w:r>
    </w:p>
    <w:p w14:paraId="690E5673" w14:textId="4A709DD9" w:rsidR="00003207" w:rsidRPr="0033411F" w:rsidRDefault="00003207" w:rsidP="00003207">
      <w:pPr>
        <w:pStyle w:val="20144"/>
        <w:rPr>
          <w:color w:val="000000"/>
          <w:szCs w:val="28"/>
        </w:rPr>
      </w:pPr>
      <w:r>
        <w:rPr>
          <w:b/>
          <w:szCs w:val="28"/>
        </w:rPr>
        <w:t>Вариант 6</w:t>
      </w:r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>Вывести в заданном тексте все слова, расположив их в алфавитном порядке.</w:t>
      </w:r>
    </w:p>
    <w:p w14:paraId="66177555" w14:textId="77777777" w:rsidR="00003207" w:rsidRDefault="00003207" w:rsidP="00003207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3D571AE8" w14:textId="250A2EF4" w:rsidR="00003207" w:rsidRDefault="00003207" w:rsidP="00003207">
      <w:pPr>
        <w:pStyle w:val="20144"/>
        <w:spacing w:after="240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2B80F40" wp14:editId="5E16D13F">
            <wp:extent cx="6480175" cy="24295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7753" w14:textId="77777777" w:rsidR="00003207" w:rsidRDefault="00003207" w:rsidP="00003207">
      <w:pPr>
        <w:pStyle w:val="20144"/>
        <w:jc w:val="left"/>
      </w:pPr>
      <w:r>
        <w:t>Проверка правильности работы:</w:t>
      </w:r>
    </w:p>
    <w:p w14:paraId="1F0610CF" w14:textId="73324C8F" w:rsidR="00003207" w:rsidRDefault="00003207" w:rsidP="00003207">
      <w:pPr>
        <w:pStyle w:val="20144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E0EA49" wp14:editId="0196D230">
            <wp:extent cx="3306261" cy="79248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4958" cy="8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998DC9" wp14:editId="6FED06FF">
            <wp:extent cx="2773680" cy="797225"/>
            <wp:effectExtent l="0" t="0" r="762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8841" cy="81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07C0" w14:textId="1877E871" w:rsidR="00003207" w:rsidRDefault="00003207" w:rsidP="00003207">
      <w:pPr>
        <w:pStyle w:val="20144"/>
      </w:pPr>
      <w:r>
        <w:t xml:space="preserve">В данной программе целесообразно было использовать массив букв </w:t>
      </w:r>
      <w:proofErr w:type="spellStart"/>
      <w:r>
        <w:t>алфавида</w:t>
      </w:r>
      <w:proofErr w:type="spellEnd"/>
      <w:r>
        <w:t>, а не регулярное выражение. Паттерн используется для разбиения строки на слова.</w:t>
      </w:r>
    </w:p>
    <w:p w14:paraId="1C7A3CB7" w14:textId="4697B3B8" w:rsidR="00003207" w:rsidRPr="00003207" w:rsidRDefault="00003207" w:rsidP="00003207">
      <w:pPr>
        <w:pStyle w:val="20144"/>
        <w:spacing w:after="240"/>
      </w:pPr>
      <w:bookmarkStart w:id="0" w:name="_GoBack"/>
      <w:r w:rsidRPr="00003207">
        <w:rPr>
          <w:b/>
        </w:rPr>
        <w:t>Вывод:</w:t>
      </w:r>
      <w:bookmarkEnd w:id="0"/>
      <w:r>
        <w:t xml:space="preserve"> Программа сортирует слова в строке в алфавитном порядке по первому символу каждого слова. Программа работает корректно.</w:t>
      </w:r>
    </w:p>
    <w:sectPr w:rsidR="00003207" w:rsidRPr="00003207" w:rsidSect="008130F8">
      <w:footerReference w:type="even" r:id="rId22"/>
      <w:footerReference w:type="default" r:id="rId23"/>
      <w:headerReference w:type="first" r:id="rId24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BABA5" w16cid:durableId="225D6C63"/>
  <w16cid:commentId w16cid:paraId="1CDF45C5" w16cid:durableId="225E8354"/>
  <w16cid:commentId w16cid:paraId="7DC6C649" w16cid:durableId="225E7FE0"/>
  <w16cid:commentId w16cid:paraId="4733D2D1" w16cid:durableId="225E81A9"/>
  <w16cid:commentId w16cid:paraId="36B35A2D" w16cid:durableId="225E855B"/>
  <w16cid:commentId w16cid:paraId="33A3DFCC" w16cid:durableId="225E870C"/>
  <w16cid:commentId w16cid:paraId="2A39EEBC" w16cid:durableId="225E8F3A"/>
  <w16cid:commentId w16cid:paraId="7852429E" w16cid:durableId="225E8A3A"/>
  <w16cid:commentId w16cid:paraId="072C2469" w16cid:durableId="225E8F7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21CA5" w14:textId="77777777" w:rsidR="00C4302D" w:rsidRDefault="00C4302D">
      <w:r>
        <w:separator/>
      </w:r>
    </w:p>
  </w:endnote>
  <w:endnote w:type="continuationSeparator" w:id="0">
    <w:p w14:paraId="74049438" w14:textId="77777777" w:rsidR="00C4302D" w:rsidRDefault="00C4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03207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09AC0" w14:textId="77777777" w:rsidR="00C4302D" w:rsidRDefault="00C4302D">
      <w:r>
        <w:separator/>
      </w:r>
    </w:p>
  </w:footnote>
  <w:footnote w:type="continuationSeparator" w:id="0">
    <w:p w14:paraId="2BE4C684" w14:textId="77777777" w:rsidR="00C4302D" w:rsidRDefault="00C43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3207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6EF9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302D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BCB53-499B-4E1F-BE9E-778D4449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34</TotalTime>
  <Pages>6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Михаил Прокопенко</cp:lastModifiedBy>
  <cp:revision>4</cp:revision>
  <cp:lastPrinted>2019-12-25T09:19:00Z</cp:lastPrinted>
  <dcterms:created xsi:type="dcterms:W3CDTF">2020-05-07T11:40:00Z</dcterms:created>
  <dcterms:modified xsi:type="dcterms:W3CDTF">2020-05-22T22:40:00Z</dcterms:modified>
</cp:coreProperties>
</file>