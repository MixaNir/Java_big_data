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31D78854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901FA7">
        <w:rPr>
          <w:b/>
          <w:sz w:val="44"/>
        </w:rPr>
        <w:t>9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00BE3B8" w14:textId="77777777" w:rsidR="00901FA7" w:rsidRPr="0033411F" w:rsidRDefault="00901FA7" w:rsidP="00901FA7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332BB9A6" w14:textId="7D77240E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4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Использовать ТОЛЬКО методы </w:t>
      </w:r>
      <w:proofErr w:type="spellStart"/>
      <w:r>
        <w:rPr>
          <w:color w:val="000000"/>
          <w:sz w:val="27"/>
          <w:szCs w:val="27"/>
        </w:rPr>
        <w:t>Stream</w:t>
      </w:r>
      <w:proofErr w:type="spellEnd"/>
      <w:r>
        <w:rPr>
          <w:color w:val="000000"/>
          <w:sz w:val="27"/>
          <w:szCs w:val="27"/>
        </w:rPr>
        <w:t xml:space="preserve"> API. Циклов и условий быть не должно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Задана коллекция чисел. Разделить числа на четные и нечетные.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36827C3E" w:rsidR="008130F8" w:rsidRDefault="00901FA7" w:rsidP="00901FA7">
      <w:pPr>
        <w:pStyle w:val="2014f5"/>
        <w:spacing w:after="0"/>
        <w:outlineLvl w:val="0"/>
      </w:pPr>
      <w:r>
        <w:rPr>
          <w:noProof/>
        </w:rPr>
        <w:drawing>
          <wp:inline distT="0" distB="0" distL="0" distR="0" wp14:anchorId="46E51EC1" wp14:editId="146081EA">
            <wp:extent cx="6480175" cy="3673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55649C16" w14:textId="3B6377FB" w:rsidR="00901FA7" w:rsidRDefault="00901FA7" w:rsidP="00901FA7">
      <w:pPr>
        <w:pStyle w:val="2014f5"/>
        <w:spacing w:after="0"/>
        <w:outlineLvl w:val="0"/>
        <w:rPr>
          <w:noProof/>
        </w:rPr>
      </w:pPr>
      <w:r>
        <w:rPr>
          <w:noProof/>
        </w:rPr>
        <w:drawing>
          <wp:inline distT="0" distB="0" distL="0" distR="0" wp14:anchorId="4990E867" wp14:editId="3AB7614C">
            <wp:extent cx="1561332" cy="17773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3009" cy="17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F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EB8A62" wp14:editId="71288AD8">
            <wp:extent cx="1704975" cy="179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545" w14:textId="0193BB4A" w:rsidR="00901FA7" w:rsidRPr="00901FA7" w:rsidRDefault="00901FA7" w:rsidP="00901FA7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>
        <w:rPr>
          <w:noProof/>
          <w:lang w:val="en-US"/>
        </w:rPr>
        <w:t>StreamAPI</w:t>
      </w:r>
      <w:r w:rsidRPr="00901FA7">
        <w:rPr>
          <w:noProof/>
        </w:rPr>
        <w:t xml:space="preserve"> </w:t>
      </w:r>
      <w:r>
        <w:rPr>
          <w:noProof/>
        </w:rPr>
        <w:t>для определения четных и нечетных чисел. Программа работает корректно.</w:t>
      </w:r>
    </w:p>
    <w:p w14:paraId="281C7D39" w14:textId="77777777" w:rsidR="00901FA7" w:rsidRDefault="00901FA7" w:rsidP="00C56F4B">
      <w:pPr>
        <w:pStyle w:val="2014f5"/>
        <w:outlineLvl w:val="0"/>
      </w:pPr>
    </w:p>
    <w:p w14:paraId="2DD1B5DC" w14:textId="77777777" w:rsidR="00901FA7" w:rsidRDefault="00901FA7" w:rsidP="00C56F4B">
      <w:pPr>
        <w:pStyle w:val="2014f5"/>
        <w:outlineLvl w:val="0"/>
      </w:pPr>
    </w:p>
    <w:p w14:paraId="1E651CCA" w14:textId="0E564D86" w:rsidR="00901FA7" w:rsidRPr="0033411F" w:rsidRDefault="00901FA7" w:rsidP="00901FA7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280E45FB" w14:textId="172D6FD0" w:rsidR="00901FA7" w:rsidRPr="0033411F" w:rsidRDefault="00901FA7" w:rsidP="00901FA7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4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Использовать ТОЛЬКО методы </w:t>
      </w:r>
      <w:proofErr w:type="spellStart"/>
      <w:r>
        <w:rPr>
          <w:color w:val="000000"/>
          <w:sz w:val="27"/>
          <w:szCs w:val="27"/>
        </w:rPr>
        <w:t>Stream</w:t>
      </w:r>
      <w:proofErr w:type="spellEnd"/>
      <w:r>
        <w:rPr>
          <w:color w:val="000000"/>
          <w:sz w:val="27"/>
          <w:szCs w:val="27"/>
        </w:rPr>
        <w:t xml:space="preserve"> API. Циклов и условий быть не должно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Задана коллекция строк. Преобразовать в MAP, где первый символ ключ, второй – значение.</w:t>
      </w:r>
    </w:p>
    <w:p w14:paraId="469F646E" w14:textId="77777777" w:rsidR="00901FA7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5273A94" w14:textId="52820B94" w:rsidR="00901FA7" w:rsidRDefault="00901FA7" w:rsidP="00901FA7">
      <w:pPr>
        <w:pStyle w:val="20144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62030302" wp14:editId="472CAE87">
            <wp:extent cx="6480175" cy="2517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EA7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262D637" w14:textId="23395987" w:rsidR="00901FA7" w:rsidRDefault="00901FA7" w:rsidP="00901FA7">
      <w:pPr>
        <w:pStyle w:val="20144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A2C4A69" wp14:editId="402F8B17">
            <wp:extent cx="350520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CF3D" w14:textId="3462AAEB" w:rsidR="00901FA7" w:rsidRPr="00901FA7" w:rsidRDefault="00901FA7" w:rsidP="00901FA7">
      <w:pPr>
        <w:pStyle w:val="20144"/>
        <w:jc w:val="left"/>
      </w:pPr>
      <w:r w:rsidRPr="00901FA7">
        <w:rPr>
          <w:b/>
        </w:rPr>
        <w:t>Вывод:</w:t>
      </w:r>
      <w:r w:rsidRPr="00901FA7">
        <w:t xml:space="preserve"> Программа использует </w:t>
      </w:r>
      <w:r w:rsidRPr="00901FA7">
        <w:rPr>
          <w:lang w:val="en-US"/>
        </w:rPr>
        <w:t>Collector</w:t>
      </w:r>
      <w:r w:rsidRPr="00901FA7">
        <w:t xml:space="preserve"> для преобразования массива строк в словарь, согласно заданию. Программа работает корректно.</w:t>
      </w:r>
    </w:p>
    <w:p w14:paraId="613A8DF7" w14:textId="77777777" w:rsidR="00901FA7" w:rsidRPr="00727D41" w:rsidRDefault="00901FA7" w:rsidP="00C56F4B">
      <w:pPr>
        <w:pStyle w:val="2014f5"/>
        <w:outlineLvl w:val="0"/>
      </w:pPr>
      <w:bookmarkStart w:id="0" w:name="_GoBack"/>
      <w:bookmarkEnd w:id="0"/>
    </w:p>
    <w:sectPr w:rsidR="00901FA7" w:rsidRPr="00727D41" w:rsidSect="008130F8">
      <w:footerReference w:type="even" r:id="rId14"/>
      <w:footerReference w:type="default" r:id="rId15"/>
      <w:headerReference w:type="first" r:id="rId16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21DFA" w14:textId="77777777" w:rsidR="0076073A" w:rsidRDefault="0076073A">
      <w:r>
        <w:separator/>
      </w:r>
    </w:p>
  </w:endnote>
  <w:endnote w:type="continuationSeparator" w:id="0">
    <w:p w14:paraId="4EA67B90" w14:textId="77777777" w:rsidR="0076073A" w:rsidRDefault="0076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9A8DA" w14:textId="77777777" w:rsidR="0076073A" w:rsidRDefault="0076073A">
      <w:r>
        <w:separator/>
      </w:r>
    </w:p>
  </w:footnote>
  <w:footnote w:type="continuationSeparator" w:id="0">
    <w:p w14:paraId="0DB01542" w14:textId="77777777" w:rsidR="0076073A" w:rsidRDefault="00760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0A2BE-8105-40F8-A21A-6FDB8FCC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4</cp:revision>
  <cp:lastPrinted>2019-12-25T09:19:00Z</cp:lastPrinted>
  <dcterms:created xsi:type="dcterms:W3CDTF">2020-05-07T11:40:00Z</dcterms:created>
  <dcterms:modified xsi:type="dcterms:W3CDTF">2020-05-22T22:53:00Z</dcterms:modified>
</cp:coreProperties>
</file>