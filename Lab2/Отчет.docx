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2BD721B9" w:rsidR="000C2054" w:rsidRPr="008430B4" w:rsidRDefault="005413B8" w:rsidP="000C2054">
      <w:pPr>
        <w:jc w:val="center"/>
        <w:rPr>
          <w:b/>
          <w:sz w:val="44"/>
          <w:lang w:val="en-US"/>
        </w:rPr>
      </w:pPr>
      <w:r>
        <w:rPr>
          <w:b/>
          <w:sz w:val="44"/>
        </w:rPr>
        <w:t xml:space="preserve">Отчет по лабораторной работе </w:t>
      </w:r>
      <w:r w:rsidR="00FD3FC4">
        <w:rPr>
          <w:b/>
          <w:sz w:val="44"/>
        </w:rPr>
        <w:t>2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2042F064" w:rsidR="000C2054" w:rsidRDefault="000C2054" w:rsidP="000C2054">
      <w:pPr>
        <w:rPr>
          <w:sz w:val="32"/>
          <w:lang w:val="en-US"/>
        </w:rPr>
      </w:pPr>
    </w:p>
    <w:p w14:paraId="430CE965" w14:textId="77777777" w:rsidR="008430B4" w:rsidRPr="008430B4" w:rsidRDefault="008430B4" w:rsidP="000C2054">
      <w:pPr>
        <w:rPr>
          <w:lang w:val="en-US"/>
        </w:rPr>
      </w:pPr>
    </w:p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28105519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>
        <w:rPr>
          <w:b/>
        </w:rPr>
        <w:t>Прокопенко М. О.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772E39A0" w14:textId="4495D046" w:rsidR="008130F8" w:rsidRPr="0033411F" w:rsidRDefault="0033411F" w:rsidP="0033411F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1571AA0F" w14:textId="73E34B22" w:rsidR="0033411F" w:rsidRPr="0033411F" w:rsidRDefault="002F6574" w:rsidP="0033411F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Pr="002F6574">
        <w:rPr>
          <w:b/>
          <w:szCs w:val="28"/>
        </w:rPr>
        <w:t>10</w:t>
      </w:r>
      <w:r w:rsidR="0033411F" w:rsidRPr="0033411F">
        <w:rPr>
          <w:b/>
          <w:szCs w:val="28"/>
        </w:rPr>
        <w:t>:</w:t>
      </w:r>
      <w:r w:rsidR="0033411F" w:rsidRPr="0033411F">
        <w:rPr>
          <w:szCs w:val="28"/>
        </w:rPr>
        <w:t xml:space="preserve"> </w:t>
      </w:r>
      <w:r w:rsidRPr="002F6574">
        <w:rPr>
          <w:color w:val="000000"/>
          <w:szCs w:val="28"/>
        </w:rPr>
        <w:t xml:space="preserve">Создать класс </w:t>
      </w:r>
      <w:proofErr w:type="spellStart"/>
      <w:r w:rsidRPr="002F6574">
        <w:rPr>
          <w:color w:val="000000"/>
          <w:szCs w:val="28"/>
        </w:rPr>
        <w:t>Cinema</w:t>
      </w:r>
      <w:proofErr w:type="spellEnd"/>
      <w:r w:rsidRPr="002F6574">
        <w:rPr>
          <w:color w:val="000000"/>
          <w:szCs w:val="28"/>
        </w:rPr>
        <w:t xml:space="preserve"> (кино) с внутренним классом, с помощью объектов которого можно хранить информацию об адресах кинотеатров, фильмах и времени сеансов.</w:t>
      </w:r>
    </w:p>
    <w:p w14:paraId="54B55E49" w14:textId="4CEEF18F" w:rsidR="0033411F" w:rsidRPr="0033411F" w:rsidRDefault="0033411F" w:rsidP="0033411F">
      <w:pPr>
        <w:pStyle w:val="20144"/>
        <w:rPr>
          <w:b/>
          <w:color w:val="000000"/>
          <w:szCs w:val="28"/>
        </w:rPr>
      </w:pPr>
      <w:r w:rsidRPr="0033411F">
        <w:rPr>
          <w:b/>
          <w:color w:val="000000"/>
          <w:szCs w:val="28"/>
        </w:rPr>
        <w:t>Код программы:</w:t>
      </w:r>
    </w:p>
    <w:p w14:paraId="05B5C907" w14:textId="26A0D02C" w:rsidR="0033411F" w:rsidRDefault="0033411F" w:rsidP="0033411F">
      <w:pPr>
        <w:pStyle w:val="20144"/>
        <w:ind w:firstLine="0"/>
      </w:pPr>
      <w:r>
        <w:rPr>
          <w:noProof/>
          <w:lang w:eastAsia="ru-RU"/>
        </w:rPr>
        <w:drawing>
          <wp:inline distT="0" distB="0" distL="0" distR="0" wp14:anchorId="025EF5FD" wp14:editId="25F193D5">
            <wp:extent cx="6480175" cy="613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386F" w14:textId="77777777" w:rsidR="0033411F" w:rsidRDefault="0033411F" w:rsidP="0033411F">
      <w:pPr>
        <w:pStyle w:val="20144"/>
      </w:pPr>
      <w:bookmarkStart w:id="0" w:name="_GoBack"/>
      <w:r>
        <w:t>Проверка правильности работы:</w:t>
      </w:r>
    </w:p>
    <w:bookmarkEnd w:id="0"/>
    <w:p w14:paraId="3CA691EF" w14:textId="5E2138FF" w:rsidR="0033411F" w:rsidRDefault="0033411F" w:rsidP="0033411F">
      <w:pPr>
        <w:pStyle w:val="20144"/>
        <w:ind w:firstLine="0"/>
      </w:pPr>
      <w:r>
        <w:rPr>
          <w:noProof/>
          <w:lang w:eastAsia="ru-RU"/>
        </w:rPr>
        <w:drawing>
          <wp:inline distT="0" distB="0" distL="0" distR="0" wp14:anchorId="3B9471B1" wp14:editId="660E2AC2">
            <wp:extent cx="6480175" cy="109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403F" w14:textId="01C25E73" w:rsidR="0033411F" w:rsidRDefault="0033411F" w:rsidP="0033411F">
      <w:pPr>
        <w:pStyle w:val="20144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AE0632" wp14:editId="0CF68A65">
            <wp:extent cx="5534025" cy="8839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2CE3" w14:textId="59D78D9D" w:rsidR="0033411F" w:rsidRDefault="0033411F" w:rsidP="0033411F">
      <w:pPr>
        <w:pStyle w:val="20144"/>
        <w:jc w:val="left"/>
      </w:pPr>
      <w:r w:rsidRPr="0033411F">
        <w:rPr>
          <w:b/>
        </w:rPr>
        <w:t>Вывод:</w:t>
      </w:r>
      <w:r>
        <w:t xml:space="preserve"> </w:t>
      </w:r>
      <w:proofErr w:type="gramStart"/>
      <w:r>
        <w:t>В</w:t>
      </w:r>
      <w:proofErr w:type="gramEnd"/>
      <w:r>
        <w:t xml:space="preserve"> программе нет необходимости указывать количество слов, ибо программа считывает сразу строку, разделенную пробелами, и анализирует каждое слово. Программа работает корректно.</w:t>
      </w:r>
    </w:p>
    <w:p w14:paraId="27923368" w14:textId="2C6F47E1" w:rsidR="0033411F" w:rsidRPr="0033411F" w:rsidRDefault="0033411F" w:rsidP="0033411F">
      <w:pPr>
        <w:pStyle w:val="20144"/>
        <w:spacing w:before="240"/>
        <w:rPr>
          <w:b/>
          <w:sz w:val="32"/>
        </w:rPr>
      </w:pPr>
      <w:r>
        <w:rPr>
          <w:b/>
          <w:sz w:val="32"/>
        </w:rPr>
        <w:t>Задание 2</w:t>
      </w:r>
      <w:r w:rsidRPr="0033411F">
        <w:rPr>
          <w:b/>
          <w:sz w:val="32"/>
        </w:rPr>
        <w:t>:</w:t>
      </w:r>
    </w:p>
    <w:p w14:paraId="2ECAE025" w14:textId="191238C1" w:rsidR="0033411F" w:rsidRPr="0033411F" w:rsidRDefault="0033411F" w:rsidP="0033411F">
      <w:pPr>
        <w:pStyle w:val="20144"/>
        <w:rPr>
          <w:color w:val="000000"/>
          <w:szCs w:val="28"/>
        </w:rPr>
      </w:pPr>
      <w:r w:rsidRPr="0033411F">
        <w:rPr>
          <w:b/>
          <w:szCs w:val="28"/>
        </w:rPr>
        <w:t>Вариант</w:t>
      </w:r>
      <w:r w:rsidR="00FD3FC4">
        <w:rPr>
          <w:b/>
          <w:szCs w:val="28"/>
        </w:rPr>
        <w:t xml:space="preserve"> 5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FD3FC4" w:rsidRPr="00FD3FC4">
        <w:rPr>
          <w:color w:val="000000"/>
          <w:szCs w:val="27"/>
        </w:rPr>
        <w:t>Транспонировать квадратную матрицу.</w:t>
      </w:r>
    </w:p>
    <w:p w14:paraId="3805AA3B" w14:textId="77777777" w:rsidR="0033411F" w:rsidRPr="0033411F" w:rsidRDefault="0033411F" w:rsidP="0033411F">
      <w:pPr>
        <w:pStyle w:val="20144"/>
        <w:rPr>
          <w:b/>
          <w:color w:val="000000"/>
          <w:szCs w:val="28"/>
        </w:rPr>
      </w:pPr>
      <w:r w:rsidRPr="0033411F">
        <w:rPr>
          <w:b/>
          <w:color w:val="000000"/>
          <w:szCs w:val="28"/>
        </w:rPr>
        <w:t>Код программы:</w:t>
      </w:r>
    </w:p>
    <w:p w14:paraId="3FC11FB5" w14:textId="0400FC79" w:rsidR="0033411F" w:rsidRDefault="00FD3FC4" w:rsidP="00FD3FC4">
      <w:pPr>
        <w:pStyle w:val="20144"/>
        <w:spacing w:line="240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34E24E8D" wp14:editId="52037851">
            <wp:extent cx="6480175" cy="4823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DF88" w14:textId="605D82CC" w:rsidR="00FD3FC4" w:rsidRDefault="00FD3FC4" w:rsidP="00FD3FC4">
      <w:pPr>
        <w:pStyle w:val="20144"/>
        <w:spacing w:line="240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7E6FA678" wp14:editId="786A3C82">
            <wp:extent cx="6480175" cy="1264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30ED" w14:textId="7CDF6DD6" w:rsidR="00FD3FC4" w:rsidRDefault="00FD3FC4" w:rsidP="00FD3FC4">
      <w:pPr>
        <w:pStyle w:val="20144"/>
        <w:jc w:val="left"/>
      </w:pPr>
      <w:r>
        <w:lastRenderedPageBreak/>
        <w:t>Проверка правильности работы:</w:t>
      </w:r>
    </w:p>
    <w:p w14:paraId="7AE52FB6" w14:textId="19970EFB" w:rsidR="00FD3FC4" w:rsidRDefault="00FD3FC4" w:rsidP="00FD3FC4">
      <w:pPr>
        <w:pStyle w:val="2014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6F09DF" wp14:editId="57DA940A">
            <wp:extent cx="2581275" cy="4362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ru-RU"/>
        </w:rPr>
        <w:drawing>
          <wp:inline distT="0" distB="0" distL="0" distR="0" wp14:anchorId="32CBADC5" wp14:editId="4AD61AE2">
            <wp:extent cx="2495550" cy="1781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D39E" w14:textId="0AE26F5E" w:rsidR="00FD3FC4" w:rsidRPr="0033411F" w:rsidRDefault="00FD3FC4" w:rsidP="00FD3FC4">
      <w:pPr>
        <w:pStyle w:val="20144"/>
        <w:jc w:val="left"/>
      </w:pPr>
      <w:r w:rsidRPr="00FD3FC4">
        <w:rPr>
          <w:b/>
        </w:rPr>
        <w:t>Вывод:</w:t>
      </w:r>
      <w:r>
        <w:t xml:space="preserve"> Программа получает размерность матрицы, после чего происходит её инициализация и заполнение случайными числами. После чего происходит транспонирование. Программа работает корректно.</w:t>
      </w:r>
    </w:p>
    <w:sectPr w:rsidR="00FD3FC4" w:rsidRPr="0033411F" w:rsidSect="008130F8">
      <w:footerReference w:type="even" r:id="rId16"/>
      <w:footerReference w:type="default" r:id="rId17"/>
      <w:headerReference w:type="first" r:id="rId18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1BABA5" w16cid:durableId="225D6C63"/>
  <w16cid:commentId w16cid:paraId="1CDF45C5" w16cid:durableId="225E8354"/>
  <w16cid:commentId w16cid:paraId="7DC6C649" w16cid:durableId="225E7FE0"/>
  <w16cid:commentId w16cid:paraId="4733D2D1" w16cid:durableId="225E81A9"/>
  <w16cid:commentId w16cid:paraId="36B35A2D" w16cid:durableId="225E855B"/>
  <w16cid:commentId w16cid:paraId="33A3DFCC" w16cid:durableId="225E870C"/>
  <w16cid:commentId w16cid:paraId="2A39EEBC" w16cid:durableId="225E8F3A"/>
  <w16cid:commentId w16cid:paraId="7852429E" w16cid:durableId="225E8A3A"/>
  <w16cid:commentId w16cid:paraId="072C2469" w16cid:durableId="225E8F7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3C131" w14:textId="77777777" w:rsidR="004C7EDC" w:rsidRDefault="004C7EDC">
      <w:r>
        <w:separator/>
      </w:r>
    </w:p>
  </w:endnote>
  <w:endnote w:type="continuationSeparator" w:id="0">
    <w:p w14:paraId="0B7EA461" w14:textId="77777777" w:rsidR="004C7EDC" w:rsidRDefault="004C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1A76F8">
      <w:rPr>
        <w:rStyle w:val="a8"/>
        <w:noProof/>
        <w:sz w:val="24"/>
        <w:szCs w:val="26"/>
      </w:rPr>
      <w:t>3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E509B" w14:textId="77777777" w:rsidR="004C7EDC" w:rsidRDefault="004C7EDC">
      <w:r>
        <w:separator/>
      </w:r>
    </w:p>
  </w:footnote>
  <w:footnote w:type="continuationSeparator" w:id="0">
    <w:p w14:paraId="35415401" w14:textId="77777777" w:rsidR="004C7EDC" w:rsidRDefault="004C7E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6F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2F6574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11F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C7EDC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0B4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3FC4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FFBDE-7748-428B-899A-E20898686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35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Михаил Прокопенко</cp:lastModifiedBy>
  <cp:revision>7</cp:revision>
  <cp:lastPrinted>2019-12-25T09:19:00Z</cp:lastPrinted>
  <dcterms:created xsi:type="dcterms:W3CDTF">2020-05-07T11:40:00Z</dcterms:created>
  <dcterms:modified xsi:type="dcterms:W3CDTF">2020-05-21T23:59:00Z</dcterms:modified>
</cp:coreProperties>
</file>